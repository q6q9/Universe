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4784" w:rsidRPr="00FA60ED" w:rsidRDefault="00A64784" w:rsidP="005E781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Контрольная работа </w:t>
      </w:r>
    </w:p>
    <w:p w:rsidR="00A64784" w:rsidRDefault="00A64784" w:rsidP="005E781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A60ED">
        <w:rPr>
          <w:rFonts w:ascii="Times New Roman" w:hAnsi="Times New Roman" w:cs="Times New Roman"/>
          <w:sz w:val="28"/>
          <w:szCs w:val="28"/>
        </w:rPr>
        <w:t>Тема: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«Дифференцирование функций»</w:t>
      </w:r>
    </w:p>
    <w:p w:rsidR="00A64784" w:rsidRPr="00EC266C" w:rsidRDefault="00A64784" w:rsidP="005E7814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AA2001">
        <w:rPr>
          <w:rFonts w:ascii="Times New Roman" w:hAnsi="Times New Roman" w:cs="Times New Roman"/>
          <w:i/>
          <w:iCs/>
          <w:sz w:val="28"/>
          <w:szCs w:val="28"/>
        </w:rPr>
        <w:t>Вариант №1</w:t>
      </w:r>
    </w:p>
    <w:p w:rsidR="00A64784" w:rsidRDefault="00A64784" w:rsidP="00EC266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EC266C">
        <w:rPr>
          <w:rFonts w:ascii="Times New Roman" w:hAnsi="Times New Roman" w:cs="Times New Roman"/>
          <w:sz w:val="28"/>
          <w:szCs w:val="28"/>
        </w:rPr>
        <w:t xml:space="preserve">                  </w:t>
      </w:r>
      <w:r>
        <w:rPr>
          <w:rFonts w:ascii="Times New Roman" w:hAnsi="Times New Roman" w:cs="Times New Roman"/>
          <w:sz w:val="28"/>
          <w:szCs w:val="28"/>
        </w:rPr>
        <w:t>Вычислить производные</w:t>
      </w:r>
      <w:r w:rsidRPr="00EC26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следующих функций:</w:t>
      </w:r>
    </w:p>
    <w:p w:rsidR="00A64784" w:rsidRDefault="00A64784" w:rsidP="0010454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а)     </w:t>
      </w:r>
      <w:r w:rsidRPr="00AF5FF0">
        <w:rPr>
          <w:rFonts w:ascii="Times New Roman" w:hAnsi="Times New Roman" w:cs="Times New Roman"/>
          <w:position w:val="-32"/>
          <w:sz w:val="28"/>
          <w:szCs w:val="28"/>
        </w:rPr>
        <w:object w:dxaOrig="1280" w:dyaOrig="7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3.75pt;height:35.25pt" o:ole="">
            <v:imagedata r:id="rId5" o:title=""/>
          </v:shape>
          <o:OLEObject Type="Embed" ProgID="Equation.3" ShapeID="_x0000_i1025" DrawAspect="Content" ObjectID="_1633328273" r:id="rId6"/>
        </w:object>
      </w:r>
    </w:p>
    <w:p w:rsidR="00A64784" w:rsidRDefault="00A64784" w:rsidP="0010454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б)     </w:t>
      </w:r>
      <w:r w:rsidRPr="00AF5FF0">
        <w:rPr>
          <w:rFonts w:ascii="Times New Roman" w:hAnsi="Times New Roman" w:cs="Times New Roman"/>
          <w:position w:val="-10"/>
          <w:sz w:val="28"/>
          <w:szCs w:val="28"/>
        </w:rPr>
        <w:object w:dxaOrig="1760" w:dyaOrig="360">
          <v:shape id="_x0000_i1026" type="#_x0000_t75" style="width:87.75pt;height:18pt" o:ole="">
            <v:imagedata r:id="rId7" o:title=""/>
          </v:shape>
          <o:OLEObject Type="Embed" ProgID="Equation.3" ShapeID="_x0000_i1026" DrawAspect="Content" ObjectID="_1633328274" r:id="rId8"/>
        </w:object>
      </w:r>
    </w:p>
    <w:p w:rsidR="00A64784" w:rsidRPr="00EC266C" w:rsidRDefault="00A64784" w:rsidP="0010454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в)     </w:t>
      </w:r>
      <w:r w:rsidRPr="00EB6FE0">
        <w:rPr>
          <w:rFonts w:ascii="Times New Roman" w:hAnsi="Times New Roman" w:cs="Times New Roman"/>
          <w:position w:val="-12"/>
          <w:sz w:val="28"/>
          <w:szCs w:val="28"/>
        </w:rPr>
        <w:object w:dxaOrig="1719" w:dyaOrig="360">
          <v:shape id="_x0000_i1027" type="#_x0000_t75" style="width:86.25pt;height:18pt" o:ole="">
            <v:imagedata r:id="rId9" o:title=""/>
          </v:shape>
          <o:OLEObject Type="Embed" ProgID="Equation.3" ShapeID="_x0000_i1027" DrawAspect="Content" ObjectID="_1633328275" r:id="rId10"/>
        </w:object>
      </w:r>
    </w:p>
    <w:p w:rsidR="00A64784" w:rsidRPr="00EC266C" w:rsidRDefault="00A64784" w:rsidP="0010454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г)     </w:t>
      </w:r>
      <w:r w:rsidRPr="00EB6FE0">
        <w:rPr>
          <w:rFonts w:ascii="Times New Roman" w:hAnsi="Times New Roman" w:cs="Times New Roman"/>
          <w:position w:val="-10"/>
          <w:sz w:val="28"/>
          <w:szCs w:val="28"/>
          <w:lang w:val="en-US"/>
        </w:rPr>
        <w:object w:dxaOrig="1420" w:dyaOrig="400">
          <v:shape id="_x0000_i1028" type="#_x0000_t75" style="width:71.25pt;height:20.25pt" o:ole="">
            <v:imagedata r:id="rId11" o:title=""/>
          </v:shape>
          <o:OLEObject Type="Embed" ProgID="Equation.3" ShapeID="_x0000_i1028" DrawAspect="Content" ObjectID="_1633328276" r:id="rId12"/>
        </w:object>
      </w:r>
    </w:p>
    <w:p w:rsidR="00A64784" w:rsidRDefault="00A64784" w:rsidP="0010454C">
      <w:pPr>
        <w:jc w:val="both"/>
        <w:rPr>
          <w:rFonts w:ascii="Times New Roman" w:hAnsi="Times New Roman" w:cs="Times New Roman"/>
          <w:position w:val="-38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д)     </w:t>
      </w:r>
      <w:r w:rsidRPr="00EB6FE0">
        <w:rPr>
          <w:rFonts w:ascii="Times New Roman" w:hAnsi="Times New Roman" w:cs="Times New Roman"/>
          <w:position w:val="-38"/>
          <w:sz w:val="28"/>
          <w:szCs w:val="28"/>
          <w:lang w:val="en-US"/>
        </w:rPr>
        <w:object w:dxaOrig="1359" w:dyaOrig="880">
          <v:shape id="_x0000_i1029" type="#_x0000_t75" style="width:68.25pt;height:44.25pt" o:ole="">
            <v:imagedata r:id="rId13" o:title=""/>
          </v:shape>
          <o:OLEObject Type="Embed" ProgID="Equation.3" ShapeID="_x0000_i1029" DrawAspect="Content" ObjectID="_1633328277" r:id="rId14"/>
        </w:object>
      </w:r>
    </w:p>
    <w:p w:rsidR="00A64784" w:rsidRPr="0071760C" w:rsidRDefault="00A64784" w:rsidP="0010454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64784" w:rsidRDefault="00A64784" w:rsidP="0010454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64784" w:rsidRPr="00FA60ED" w:rsidRDefault="00A64784" w:rsidP="0010454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Контрольная работа </w:t>
      </w:r>
    </w:p>
    <w:p w:rsidR="00A64784" w:rsidRDefault="00A64784" w:rsidP="00EC266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A60ED">
        <w:rPr>
          <w:rFonts w:ascii="Times New Roman" w:hAnsi="Times New Roman" w:cs="Times New Roman"/>
          <w:sz w:val="28"/>
          <w:szCs w:val="28"/>
        </w:rPr>
        <w:t>Тема: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«Дифференцирование функций»</w:t>
      </w:r>
    </w:p>
    <w:p w:rsidR="00A64784" w:rsidRDefault="00A64784" w:rsidP="0010454C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5A5375">
        <w:rPr>
          <w:rFonts w:ascii="Times New Roman" w:hAnsi="Times New Roman" w:cs="Times New Roman"/>
          <w:i/>
          <w:iCs/>
          <w:sz w:val="28"/>
          <w:szCs w:val="28"/>
        </w:rPr>
        <w:t>Вариант №2</w:t>
      </w:r>
    </w:p>
    <w:p w:rsidR="00A64784" w:rsidRDefault="00A64784" w:rsidP="0071760C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Вычислить производные</w:t>
      </w:r>
      <w:r w:rsidRPr="00AA200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следующих функций:</w:t>
      </w:r>
    </w:p>
    <w:p w:rsidR="00A64784" w:rsidRDefault="00A64784" w:rsidP="005A537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64784" w:rsidRDefault="00A64784" w:rsidP="005A5375">
      <w:pPr>
        <w:jc w:val="both"/>
        <w:rPr>
          <w:rFonts w:ascii="Times New Roman" w:hAnsi="Times New Roman" w:cs="Times New Roman"/>
          <w:position w:val="-24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а)     </w:t>
      </w:r>
      <w:r w:rsidRPr="005A5375">
        <w:rPr>
          <w:rFonts w:ascii="Times New Roman" w:hAnsi="Times New Roman" w:cs="Times New Roman"/>
          <w:position w:val="-24"/>
          <w:sz w:val="28"/>
          <w:szCs w:val="28"/>
        </w:rPr>
        <w:object w:dxaOrig="1860" w:dyaOrig="620">
          <v:shape id="_x0000_i1030" type="#_x0000_t75" style="width:93pt;height:30.75pt" o:ole="">
            <v:imagedata r:id="rId15" o:title=""/>
          </v:shape>
          <o:OLEObject Type="Embed" ProgID="Equation.3" ShapeID="_x0000_i1030" DrawAspect="Content" ObjectID="_1633328278" r:id="rId16"/>
        </w:object>
      </w:r>
    </w:p>
    <w:p w:rsidR="00A64784" w:rsidRDefault="00A64784" w:rsidP="005A537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position w:val="-24"/>
          <w:sz w:val="28"/>
          <w:szCs w:val="28"/>
        </w:rPr>
        <w:t xml:space="preserve">б)     </w:t>
      </w:r>
      <w:r w:rsidRPr="00EC01AB">
        <w:rPr>
          <w:rFonts w:ascii="Times New Roman" w:hAnsi="Times New Roman" w:cs="Times New Roman"/>
          <w:position w:val="-10"/>
          <w:sz w:val="28"/>
          <w:szCs w:val="28"/>
        </w:rPr>
        <w:object w:dxaOrig="1680" w:dyaOrig="360">
          <v:shape id="_x0000_i1031" type="#_x0000_t75" style="width:84pt;height:18pt" o:ole="">
            <v:imagedata r:id="rId17" o:title=""/>
          </v:shape>
          <o:OLEObject Type="Embed" ProgID="Equation.3" ShapeID="_x0000_i1031" DrawAspect="Content" ObjectID="_1633328279" r:id="rId18"/>
        </w:object>
      </w:r>
    </w:p>
    <w:p w:rsidR="00A64784" w:rsidRPr="00EC01AB" w:rsidRDefault="00A64784" w:rsidP="005A537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в)     </w:t>
      </w:r>
      <w:r w:rsidRPr="005A5375">
        <w:rPr>
          <w:rFonts w:ascii="Times New Roman" w:hAnsi="Times New Roman" w:cs="Times New Roman"/>
          <w:position w:val="-10"/>
          <w:sz w:val="28"/>
          <w:szCs w:val="28"/>
        </w:rPr>
        <w:object w:dxaOrig="1440" w:dyaOrig="320">
          <v:shape id="_x0000_i1032" type="#_x0000_t75" style="width:1in;height:15.75pt" o:ole="">
            <v:imagedata r:id="rId19" o:title=""/>
          </v:shape>
          <o:OLEObject Type="Embed" ProgID="Equation.3" ShapeID="_x0000_i1032" DrawAspect="Content" ObjectID="_1633328280" r:id="rId20"/>
        </w:object>
      </w:r>
    </w:p>
    <w:p w:rsidR="00A64784" w:rsidRPr="00EC01AB" w:rsidRDefault="00A64784" w:rsidP="005A537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г)     </w:t>
      </w:r>
      <w:r w:rsidRPr="00EB6FE0">
        <w:rPr>
          <w:rFonts w:ascii="Times New Roman" w:hAnsi="Times New Roman" w:cs="Times New Roman"/>
          <w:position w:val="-10"/>
          <w:sz w:val="28"/>
          <w:szCs w:val="28"/>
          <w:lang w:val="en-US"/>
        </w:rPr>
        <w:object w:dxaOrig="940" w:dyaOrig="400">
          <v:shape id="_x0000_i1033" type="#_x0000_t75" style="width:47.25pt;height:20.25pt" o:ole="">
            <v:imagedata r:id="rId21" o:title=""/>
          </v:shape>
          <o:OLEObject Type="Embed" ProgID="Equation.3" ShapeID="_x0000_i1033" DrawAspect="Content" ObjectID="_1633328281" r:id="rId22"/>
        </w:object>
      </w:r>
    </w:p>
    <w:p w:rsidR="00A64784" w:rsidRPr="00EC01AB" w:rsidRDefault="00A64784" w:rsidP="005A537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д)     </w:t>
      </w:r>
      <w:r w:rsidRPr="005A5375">
        <w:rPr>
          <w:rFonts w:ascii="Times New Roman" w:hAnsi="Times New Roman" w:cs="Times New Roman"/>
          <w:position w:val="-36"/>
          <w:sz w:val="28"/>
          <w:szCs w:val="28"/>
          <w:lang w:val="en-US"/>
        </w:rPr>
        <w:object w:dxaOrig="1980" w:dyaOrig="840">
          <v:shape id="_x0000_i1034" type="#_x0000_t75" style="width:99pt;height:42pt" o:ole="">
            <v:imagedata r:id="rId23" o:title=""/>
          </v:shape>
          <o:OLEObject Type="Embed" ProgID="Equation.3" ShapeID="_x0000_i1034" DrawAspect="Content" ObjectID="_1633328282" r:id="rId24"/>
        </w:object>
      </w:r>
    </w:p>
    <w:p w:rsidR="00A64784" w:rsidRDefault="00A64784" w:rsidP="0010454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64784" w:rsidRPr="00FA60ED" w:rsidRDefault="00A64784" w:rsidP="00CA160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Контрольная работа </w:t>
      </w:r>
    </w:p>
    <w:p w:rsidR="00A64784" w:rsidRDefault="00A64784" w:rsidP="00EC266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A60ED">
        <w:rPr>
          <w:rFonts w:ascii="Times New Roman" w:hAnsi="Times New Roman" w:cs="Times New Roman"/>
          <w:sz w:val="28"/>
          <w:szCs w:val="28"/>
        </w:rPr>
        <w:t>Тема: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«Дифференцирование функций»</w:t>
      </w:r>
    </w:p>
    <w:p w:rsidR="00A64784" w:rsidRDefault="00A64784" w:rsidP="00CA160F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8650FB">
        <w:rPr>
          <w:rFonts w:ascii="Times New Roman" w:hAnsi="Times New Roman" w:cs="Times New Roman"/>
          <w:i/>
          <w:iCs/>
          <w:sz w:val="28"/>
          <w:szCs w:val="28"/>
        </w:rPr>
        <w:t>Вариант №3</w:t>
      </w:r>
    </w:p>
    <w:p w:rsidR="00A64784" w:rsidRPr="00FA60ED" w:rsidRDefault="00A64784" w:rsidP="0071760C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Вычислить производные</w:t>
      </w:r>
      <w:r w:rsidRPr="00AA200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следующих функций:</w:t>
      </w:r>
    </w:p>
    <w:p w:rsidR="00A64784" w:rsidRDefault="00A64784" w:rsidP="008650F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а)     </w:t>
      </w:r>
      <w:r w:rsidRPr="008650FB">
        <w:rPr>
          <w:rFonts w:ascii="Times New Roman" w:hAnsi="Times New Roman" w:cs="Times New Roman"/>
          <w:position w:val="-32"/>
          <w:sz w:val="28"/>
          <w:szCs w:val="28"/>
        </w:rPr>
        <w:object w:dxaOrig="1880" w:dyaOrig="700">
          <v:shape id="_x0000_i1035" type="#_x0000_t75" style="width:93pt;height:35.25pt" o:ole="">
            <v:imagedata r:id="rId25" o:title=""/>
          </v:shape>
          <o:OLEObject Type="Embed" ProgID="Equation.3" ShapeID="_x0000_i1035" DrawAspect="Content" ObjectID="_1633328283" r:id="rId26"/>
        </w:object>
      </w:r>
    </w:p>
    <w:p w:rsidR="00A64784" w:rsidRDefault="00A64784" w:rsidP="008650F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б)     </w:t>
      </w:r>
      <w:r w:rsidRPr="00747A1F">
        <w:rPr>
          <w:rFonts w:ascii="Times New Roman" w:hAnsi="Times New Roman" w:cs="Times New Roman"/>
          <w:position w:val="-4"/>
          <w:sz w:val="28"/>
          <w:szCs w:val="28"/>
        </w:rPr>
        <w:object w:dxaOrig="1440" w:dyaOrig="300">
          <v:shape id="_x0000_i1036" type="#_x0000_t75" style="width:1in;height:15pt" o:ole="">
            <v:imagedata r:id="rId27" o:title=""/>
          </v:shape>
          <o:OLEObject Type="Embed" ProgID="Equation.3" ShapeID="_x0000_i1036" DrawAspect="Content" ObjectID="_1633328284" r:id="rId28"/>
        </w:object>
      </w:r>
    </w:p>
    <w:p w:rsidR="00A64784" w:rsidRPr="00EC01AB" w:rsidRDefault="00A64784" w:rsidP="008650F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в)     </w:t>
      </w:r>
      <w:r w:rsidRPr="008650FB">
        <w:rPr>
          <w:rFonts w:ascii="Times New Roman" w:hAnsi="Times New Roman" w:cs="Times New Roman"/>
          <w:position w:val="-10"/>
          <w:sz w:val="28"/>
          <w:szCs w:val="28"/>
        </w:rPr>
        <w:object w:dxaOrig="1680" w:dyaOrig="340">
          <v:shape id="_x0000_i1037" type="#_x0000_t75" style="width:84pt;height:17.25pt" o:ole="">
            <v:imagedata r:id="rId29" o:title=""/>
          </v:shape>
          <o:OLEObject Type="Embed" ProgID="Equation.3" ShapeID="_x0000_i1037" DrawAspect="Content" ObjectID="_1633328285" r:id="rId30"/>
        </w:object>
      </w:r>
    </w:p>
    <w:p w:rsidR="00A64784" w:rsidRPr="00EC01AB" w:rsidRDefault="00A64784" w:rsidP="008650F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г)     </w:t>
      </w:r>
      <w:r w:rsidRPr="00EB6FE0">
        <w:rPr>
          <w:rFonts w:ascii="Times New Roman" w:hAnsi="Times New Roman" w:cs="Times New Roman"/>
          <w:position w:val="-10"/>
          <w:sz w:val="28"/>
          <w:szCs w:val="28"/>
          <w:lang w:val="en-US"/>
        </w:rPr>
        <w:object w:dxaOrig="820" w:dyaOrig="400">
          <v:shape id="_x0000_i1038" type="#_x0000_t75" style="width:41.25pt;height:20.25pt" o:ole="">
            <v:imagedata r:id="rId31" o:title=""/>
          </v:shape>
          <o:OLEObject Type="Embed" ProgID="Equation.3" ShapeID="_x0000_i1038" DrawAspect="Content" ObjectID="_1633328286" r:id="rId32"/>
        </w:object>
      </w:r>
    </w:p>
    <w:p w:rsidR="00A64784" w:rsidRPr="00EC01AB" w:rsidRDefault="00A64784" w:rsidP="008650F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д)     </w:t>
      </w:r>
      <w:r w:rsidRPr="008650FB">
        <w:rPr>
          <w:rFonts w:ascii="Times New Roman" w:hAnsi="Times New Roman" w:cs="Times New Roman"/>
          <w:position w:val="-60"/>
          <w:sz w:val="28"/>
          <w:szCs w:val="28"/>
          <w:lang w:val="en-US"/>
        </w:rPr>
        <w:object w:dxaOrig="2220" w:dyaOrig="1320">
          <v:shape id="_x0000_i1039" type="#_x0000_t75" style="width:111pt;height:66pt" o:ole="">
            <v:imagedata r:id="rId33" o:title=""/>
          </v:shape>
          <o:OLEObject Type="Embed" ProgID="Equation.3" ShapeID="_x0000_i1039" DrawAspect="Content" ObjectID="_1633328287" r:id="rId34"/>
        </w:object>
      </w:r>
    </w:p>
    <w:p w:rsidR="00A64784" w:rsidRDefault="00A64784" w:rsidP="0010454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64784" w:rsidRDefault="00A64784" w:rsidP="0010454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64784" w:rsidRPr="00FA60ED" w:rsidRDefault="00A64784" w:rsidP="00CA160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Контрольная работа </w:t>
      </w:r>
    </w:p>
    <w:p w:rsidR="00A64784" w:rsidRDefault="00A64784" w:rsidP="00EC266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A60ED">
        <w:rPr>
          <w:rFonts w:ascii="Times New Roman" w:hAnsi="Times New Roman" w:cs="Times New Roman"/>
          <w:sz w:val="28"/>
          <w:szCs w:val="28"/>
        </w:rPr>
        <w:t>Тема: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«Дифференцирование функций»</w:t>
      </w:r>
    </w:p>
    <w:p w:rsidR="00A64784" w:rsidRDefault="00A64784" w:rsidP="00CA160F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8650FB">
        <w:rPr>
          <w:rFonts w:ascii="Times New Roman" w:hAnsi="Times New Roman" w:cs="Times New Roman"/>
          <w:i/>
          <w:iCs/>
          <w:sz w:val="28"/>
          <w:szCs w:val="28"/>
        </w:rPr>
        <w:t>Вариант №4</w:t>
      </w:r>
    </w:p>
    <w:p w:rsidR="00A64784" w:rsidRPr="00FA60ED" w:rsidRDefault="00A64784" w:rsidP="00CA160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Вычислить производные</w:t>
      </w:r>
      <w:r w:rsidRPr="00AA200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следующих функций:</w:t>
      </w:r>
    </w:p>
    <w:p w:rsidR="00A64784" w:rsidRDefault="00A64784" w:rsidP="0009048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а)     </w:t>
      </w:r>
      <w:r w:rsidRPr="00090483">
        <w:rPr>
          <w:rFonts w:ascii="Times New Roman" w:hAnsi="Times New Roman" w:cs="Times New Roman"/>
          <w:position w:val="-24"/>
          <w:sz w:val="28"/>
          <w:szCs w:val="28"/>
        </w:rPr>
        <w:object w:dxaOrig="1240" w:dyaOrig="680">
          <v:shape id="_x0000_i1040" type="#_x0000_t75" style="width:62.25pt;height:33.75pt" o:ole="">
            <v:imagedata r:id="rId35" o:title=""/>
          </v:shape>
          <o:OLEObject Type="Embed" ProgID="Equation.3" ShapeID="_x0000_i1040" DrawAspect="Content" ObjectID="_1633328288" r:id="rId36"/>
        </w:object>
      </w:r>
    </w:p>
    <w:p w:rsidR="00A64784" w:rsidRDefault="00A64784" w:rsidP="0009048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б)     </w:t>
      </w:r>
      <w:r w:rsidRPr="00090483">
        <w:rPr>
          <w:rFonts w:ascii="Times New Roman" w:hAnsi="Times New Roman" w:cs="Times New Roman"/>
          <w:position w:val="-10"/>
          <w:sz w:val="28"/>
          <w:szCs w:val="28"/>
        </w:rPr>
        <w:object w:dxaOrig="2060" w:dyaOrig="320">
          <v:shape id="_x0000_i1041" type="#_x0000_t75" style="width:102.75pt;height:15.75pt" o:ole="">
            <v:imagedata r:id="rId37" o:title=""/>
          </v:shape>
          <o:OLEObject Type="Embed" ProgID="Equation.3" ShapeID="_x0000_i1041" DrawAspect="Content" ObjectID="_1633328289" r:id="rId38"/>
        </w:object>
      </w:r>
    </w:p>
    <w:p w:rsidR="00A64784" w:rsidRDefault="00A64784" w:rsidP="0009048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в)     </w:t>
      </w:r>
      <w:r w:rsidRPr="007D23F0">
        <w:rPr>
          <w:rFonts w:ascii="Times New Roman" w:hAnsi="Times New Roman" w:cs="Times New Roman"/>
          <w:position w:val="-10"/>
          <w:sz w:val="28"/>
          <w:szCs w:val="28"/>
        </w:rPr>
        <w:object w:dxaOrig="1480" w:dyaOrig="360">
          <v:shape id="_x0000_i1042" type="#_x0000_t75" style="width:74.25pt;height:18pt" o:ole="">
            <v:imagedata r:id="rId39" o:title=""/>
          </v:shape>
          <o:OLEObject Type="Embed" ProgID="Equation.3" ShapeID="_x0000_i1042" DrawAspect="Content" ObjectID="_1633328290" r:id="rId40"/>
        </w:object>
      </w:r>
    </w:p>
    <w:p w:rsidR="00A64784" w:rsidRDefault="00A64784" w:rsidP="0009048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г)     </w:t>
      </w:r>
      <w:r w:rsidRPr="00EB6FE0">
        <w:rPr>
          <w:rFonts w:ascii="Times New Roman" w:hAnsi="Times New Roman" w:cs="Times New Roman"/>
          <w:position w:val="-10"/>
          <w:sz w:val="28"/>
          <w:szCs w:val="28"/>
          <w:lang w:val="en-US"/>
        </w:rPr>
        <w:object w:dxaOrig="1300" w:dyaOrig="400">
          <v:shape id="_x0000_i1043" type="#_x0000_t75" style="width:65.25pt;height:20.25pt" o:ole="">
            <v:imagedata r:id="rId41" o:title=""/>
          </v:shape>
          <o:OLEObject Type="Embed" ProgID="Equation.3" ShapeID="_x0000_i1043" DrawAspect="Content" ObjectID="_1633328291" r:id="rId42"/>
        </w:object>
      </w:r>
    </w:p>
    <w:p w:rsidR="00A64784" w:rsidRPr="0071760C" w:rsidRDefault="00A64784" w:rsidP="0010454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д)     </w:t>
      </w:r>
      <w:r w:rsidRPr="00075250">
        <w:rPr>
          <w:rFonts w:ascii="Times New Roman" w:hAnsi="Times New Roman" w:cs="Times New Roman"/>
          <w:position w:val="-50"/>
          <w:sz w:val="28"/>
          <w:szCs w:val="28"/>
          <w:lang w:val="en-US"/>
        </w:rPr>
        <w:object w:dxaOrig="1540" w:dyaOrig="1120">
          <v:shape id="_x0000_i1044" type="#_x0000_t75" style="width:77.25pt;height:56.25pt" o:ole="">
            <v:imagedata r:id="rId43" o:title=""/>
          </v:shape>
          <o:OLEObject Type="Embed" ProgID="Equation.3" ShapeID="_x0000_i1044" DrawAspect="Content" ObjectID="_1633328292" r:id="rId44"/>
        </w:object>
      </w:r>
    </w:p>
    <w:sectPr w:rsidR="00A64784" w:rsidRPr="0071760C" w:rsidSect="003316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5F769B"/>
    <w:multiLevelType w:val="hybridMultilevel"/>
    <w:tmpl w:val="22DEE9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3139C4"/>
    <w:multiLevelType w:val="hybridMultilevel"/>
    <w:tmpl w:val="22DEE9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3DC1892"/>
    <w:multiLevelType w:val="hybridMultilevel"/>
    <w:tmpl w:val="22DEE9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6805FEF"/>
    <w:multiLevelType w:val="hybridMultilevel"/>
    <w:tmpl w:val="22DEE9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E7814"/>
    <w:rsid w:val="00053707"/>
    <w:rsid w:val="00075250"/>
    <w:rsid w:val="00090483"/>
    <w:rsid w:val="0010454C"/>
    <w:rsid w:val="001A5466"/>
    <w:rsid w:val="0027525D"/>
    <w:rsid w:val="00312E32"/>
    <w:rsid w:val="0033163B"/>
    <w:rsid w:val="00373549"/>
    <w:rsid w:val="004C5B13"/>
    <w:rsid w:val="005A5375"/>
    <w:rsid w:val="005E7814"/>
    <w:rsid w:val="0064646F"/>
    <w:rsid w:val="00667F16"/>
    <w:rsid w:val="006A47BB"/>
    <w:rsid w:val="0071760C"/>
    <w:rsid w:val="00747A1F"/>
    <w:rsid w:val="00786710"/>
    <w:rsid w:val="007D23F0"/>
    <w:rsid w:val="008650FB"/>
    <w:rsid w:val="009170AD"/>
    <w:rsid w:val="00A21B28"/>
    <w:rsid w:val="00A64784"/>
    <w:rsid w:val="00A957E8"/>
    <w:rsid w:val="00AA2001"/>
    <w:rsid w:val="00AF5FF0"/>
    <w:rsid w:val="00B17BE2"/>
    <w:rsid w:val="00B8298C"/>
    <w:rsid w:val="00BF0E99"/>
    <w:rsid w:val="00CA160F"/>
    <w:rsid w:val="00D45E93"/>
    <w:rsid w:val="00D51E81"/>
    <w:rsid w:val="00D77E06"/>
    <w:rsid w:val="00D93408"/>
    <w:rsid w:val="00DC41C5"/>
    <w:rsid w:val="00E84354"/>
    <w:rsid w:val="00E97C18"/>
    <w:rsid w:val="00EB6FE0"/>
    <w:rsid w:val="00EC01AB"/>
    <w:rsid w:val="00EC266C"/>
    <w:rsid w:val="00EF793C"/>
    <w:rsid w:val="00F72E3E"/>
    <w:rsid w:val="00FA60ED"/>
    <w:rsid w:val="00FC58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163B"/>
    <w:pPr>
      <w:spacing w:after="200" w:line="276" w:lineRule="auto"/>
    </w:pPr>
    <w:rPr>
      <w:rFonts w:cs="Calibri"/>
      <w:lang w:val="ru-RU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FA60ED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8.wmf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wmf"/><Relationship Id="rId41" Type="http://schemas.openxmlformats.org/officeDocument/2006/relationships/image" Target="media/image19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8.bin"/><Relationship Id="rId45" Type="http://schemas.openxmlformats.org/officeDocument/2006/relationships/fontTable" Target="fontTable.xml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4" Type="http://schemas.openxmlformats.org/officeDocument/2006/relationships/oleObject" Target="embeddings/oleObject20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image" Target="media/image20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26</TotalTime>
  <Pages>2</Pages>
  <Words>151</Words>
  <Characters>864</Characters>
  <Application>Microsoft Office Outlook</Application>
  <DocSecurity>0</DocSecurity>
  <Lines>0</Lines>
  <Paragraphs>0</Paragraphs>
  <ScaleCrop>false</ScaleCrop>
  <Company>Microsoft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Контрольная работа №1</dc:title>
  <dc:subject/>
  <dc:creator>Виктор</dc:creator>
  <cp:keywords/>
  <dc:description/>
  <cp:lastModifiedBy>three</cp:lastModifiedBy>
  <cp:revision>6</cp:revision>
  <dcterms:created xsi:type="dcterms:W3CDTF">2019-10-23T07:06:00Z</dcterms:created>
  <dcterms:modified xsi:type="dcterms:W3CDTF">2019-10-23T07:31:00Z</dcterms:modified>
</cp:coreProperties>
</file>